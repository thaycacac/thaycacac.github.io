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46D06" w14:textId="6A160D0B" w:rsidR="000150E9" w:rsidRPr="0026504D" w:rsidRDefault="00E2411C" w:rsidP="0026504D">
      <w:pPr>
        <w:pStyle w:val="Title"/>
      </w:pPr>
      <w:r>
        <w:t>Assignment</w:t>
      </w:r>
    </w:p>
    <w:p w14:paraId="6B975DA9" w14:textId="459D120A" w:rsidR="000150E9" w:rsidRPr="0026504D" w:rsidRDefault="00E2411C" w:rsidP="0026504D">
      <w:pPr>
        <w:pStyle w:val="Subtitle"/>
      </w:pPr>
      <w:bookmarkStart w:id="0" w:name="_Hlk487785372"/>
      <w:bookmarkEnd w:id="0"/>
      <w:r>
        <w:t>CCO201 – Pham Ngoc Hoa – SE05740</w:t>
      </w:r>
    </w:p>
    <w:p w14:paraId="452AC805" w14:textId="086F2CCF" w:rsidR="009853E9" w:rsidRPr="00142A07" w:rsidRDefault="00356DBD" w:rsidP="00943B06">
      <w:pPr>
        <w:rPr>
          <w:b/>
          <w:bCs/>
        </w:rPr>
      </w:pPr>
      <w:r w:rsidRPr="00142A07">
        <w:rPr>
          <w:b/>
          <w:bCs/>
        </w:rPr>
        <w:t>Đề bài: mục tiêu của em trong 3 năm tiếp theo trên con đường sự nghiệp.</w:t>
      </w:r>
    </w:p>
    <w:p w14:paraId="2C16B3ED" w14:textId="0173453D" w:rsidR="00142A07" w:rsidRDefault="00142A07" w:rsidP="00943B06">
      <w:r>
        <w:t xml:space="preserve">Thực ra thì em đã đặt mục tiêu cho các chạng trong cuộc đời vào 2 năm trước bao gồm 6 lĩnh vực: Thế chất &amp; thực dưỡng, cảm xúc &amp; tinh thần, mối quan hệ, thời gian, học tập &amp; sự nghiệp, tài chính, tâm hồn &amp; tâm linh. </w:t>
      </w:r>
      <w:r w:rsidR="00362715">
        <w:t>Và hiện tại tỷ lệ đạt được mục tiêu khoảng 75%. Tuy nhiên có những mục tiêu sẽ bị thay đổi theo thời gian để phù hợp với bối cảnh.</w:t>
      </w:r>
      <w:r w:rsidR="00D55D70">
        <w:t xml:space="preserve"> Và dưới đây là bài phân tích mục tiêu trên con đường sự nghiệp trong 3 năm tiếp theo.</w:t>
      </w:r>
    </w:p>
    <w:p w14:paraId="308E5350" w14:textId="56355444" w:rsidR="0026484A" w:rsidRPr="0026504D" w:rsidRDefault="005269BA" w:rsidP="0026504D">
      <w:pPr>
        <w:pStyle w:val="Heading1"/>
      </w:pPr>
      <w:r>
        <w:t>Đánh</w:t>
      </w:r>
      <w:r w:rsidR="00F80F46">
        <w:t xml:space="preserve"> bản thân hiện tại</w:t>
      </w:r>
    </w:p>
    <w:p w14:paraId="1A59BCCD" w14:textId="573BE15F" w:rsidR="002B3AD1" w:rsidRDefault="005F5AB7" w:rsidP="006B0B82">
      <w:r>
        <w:t>Trong 3 năm tiếp theo thì em vẫn sẽ đi làm đúng chuyên ngành mình học – kỹ thuật phần mềm.</w:t>
      </w:r>
      <w:r w:rsidR="00441703">
        <w:t xml:space="preserve"> Về khả năng tự nhận thấy và bạn bè review thì có khả năng về nghệ thuật, </w:t>
      </w:r>
      <w:r w:rsidR="008D2717">
        <w:t>có kinh nghiệm</w:t>
      </w:r>
      <w:r w:rsidR="00473E08">
        <w:t xml:space="preserve"> thiết kế </w:t>
      </w:r>
      <w:r w:rsidR="00506BC1">
        <w:t>logo</w:t>
      </w:r>
      <w:r w:rsidR="00473E08">
        <w:t xml:space="preserve">, </w:t>
      </w:r>
      <w:r w:rsidR="00506BC1">
        <w:t>hồ sơ tài trợ</w:t>
      </w:r>
      <w:r w:rsidR="00473E08">
        <w:t>, standee, backdrop,… cho rất nhiều sự kiện của</w:t>
      </w:r>
      <w:r w:rsidR="00B027DD">
        <w:t xml:space="preserve"> câu lạc bộ (JS Club, Quỹ Vỏ Chai,…)</w:t>
      </w:r>
      <w:r w:rsidR="00A64A87">
        <w:t xml:space="preserve"> </w:t>
      </w:r>
      <w:r w:rsidR="005C1F72">
        <w:t>Gần đây có thiết kế một bộ UI Kit, nhận được phản hồi từ một công ty design rất tích và được</w:t>
      </w:r>
      <w:r w:rsidR="00677712">
        <w:t xml:space="preserve"> tặng</w:t>
      </w:r>
      <w:r w:rsidR="005C1F72">
        <w:t xml:space="preserve"> </w:t>
      </w:r>
      <w:r w:rsidR="00270B40">
        <w:t>một</w:t>
      </w:r>
      <w:r w:rsidR="005C1F72">
        <w:t xml:space="preserve"> </w:t>
      </w:r>
      <w:r w:rsidR="00C45310">
        <w:t>voucher discount 100%</w:t>
      </w:r>
      <w:r w:rsidR="00A24AC3">
        <w:t xml:space="preserve"> một course</w:t>
      </w:r>
      <w:r w:rsidR="00C45310">
        <w:t xml:space="preserve"> của họ.</w:t>
      </w:r>
    </w:p>
    <w:p w14:paraId="79E9B9C3" w14:textId="076CA64D" w:rsidR="00DD2FB6" w:rsidRDefault="00DD2FB6" w:rsidP="006B0B82">
      <w:r>
        <w:t>Khả năng thứ hai là các môn liên quan đến logic, nói chung là ở mức tạm ổn, không giỏi cũng không kém</w:t>
      </w:r>
      <w:r w:rsidR="00F74153">
        <w:t>. Cũng được một vài thành tích thời đi học.</w:t>
      </w:r>
    </w:p>
    <w:p w14:paraId="0421113C" w14:textId="0D02CC1A" w:rsidR="00C00A40" w:rsidRDefault="009170B8" w:rsidP="006B0B82">
      <w:r>
        <w:t xml:space="preserve">Khả năng thứ ba là về thể chất, thể dục thể thao, nhanh nhẹn. Từng thi </w:t>
      </w:r>
      <w:r w:rsidR="00A70BE7">
        <w:t xml:space="preserve">đấu </w:t>
      </w:r>
      <w:r>
        <w:t xml:space="preserve">nhiều môn </w:t>
      </w:r>
      <w:r w:rsidR="00A70BE7">
        <w:t xml:space="preserve">thời </w:t>
      </w:r>
      <w:r>
        <w:t xml:space="preserve">cấp 2 và cấp 3. Được huy chương bạc môn bóng rổ </w:t>
      </w:r>
      <w:r w:rsidR="006733A0">
        <w:t xml:space="preserve">hội khỏe phù đổng cấp tỉnh ngày lớp 12. Nhưng </w:t>
      </w:r>
      <w:r w:rsidR="00A70BE7">
        <w:t>khi vào trường thì từ bỏ để tập trung những việc khác</w:t>
      </w:r>
      <w:r w:rsidR="007E32C3">
        <w:t>. Học trên hòa lạc</w:t>
      </w:r>
      <w:r w:rsidR="006733A0">
        <w:t xml:space="preserve"> </w:t>
      </w:r>
      <w:r w:rsidR="007E32C3">
        <w:t>đôi</w:t>
      </w:r>
      <w:r w:rsidR="006733A0">
        <w:t xml:space="preserve"> </w:t>
      </w:r>
      <w:r w:rsidR="007E32C3">
        <w:t>khi</w:t>
      </w:r>
      <w:r w:rsidR="006733A0">
        <w:t xml:space="preserve"> chạy bộ, chơi mấy môn thể dục nhẹ nhàng nâng cao sức khỏe.</w:t>
      </w:r>
      <w:r w:rsidR="00C00A40">
        <w:t xml:space="preserve"> </w:t>
      </w:r>
    </w:p>
    <w:p w14:paraId="6C6EE1C6" w14:textId="79C817B0" w:rsidR="00C00A40" w:rsidRDefault="00C00A40" w:rsidP="006B0B82">
      <w:r>
        <w:t>Em nêu một số khả năng của bản thân để lý giải cho việc tại sao em theo chuyên sâu chuyên ngành hẹp mà phần sau em sẽ đề cập</w:t>
      </w:r>
      <w:r w:rsidR="007E32C3">
        <w:t xml:space="preserve"> tới</w:t>
      </w:r>
      <w:r>
        <w:t>.</w:t>
      </w:r>
    </w:p>
    <w:p w14:paraId="02F56B26" w14:textId="1EBEE80C" w:rsidR="009127D5" w:rsidRDefault="00E70193" w:rsidP="006B0B82">
      <w:r>
        <w:t xml:space="preserve">Về chuyên ngành, thì tự đánh giá ở mức ổn. Do có nhiều người anh giỏi </w:t>
      </w:r>
      <w:r w:rsidR="00B359A4">
        <w:t>dẫn dắt nên kiến thức thực tế nhiều</w:t>
      </w:r>
      <w:r w:rsidR="00626F06">
        <w:t>, kinh nghiệm đi làm hơn 2 năm với 3 công ty. Ngoài ra cũng đi làm dự án our</w:t>
      </w:r>
      <w:r w:rsidR="00233E49">
        <w:t xml:space="preserve"> </w:t>
      </w:r>
      <w:r w:rsidR="00626F06">
        <w:t>source cùng bạn bè và các anh khóa trên như trang sách điện tử, dịch vụ shi</w:t>
      </w:r>
      <w:r w:rsidR="00233E49">
        <w:t>p, ..</w:t>
      </w:r>
      <w:r w:rsidR="00B359A4">
        <w:t xml:space="preserve">. </w:t>
      </w:r>
      <w:r w:rsidR="00626F06">
        <w:t xml:space="preserve">GPA trên trường hiện tại là 8. </w:t>
      </w:r>
    </w:p>
    <w:p w14:paraId="097C0C6E" w14:textId="7CA25026" w:rsidR="00441703" w:rsidRDefault="00C45310" w:rsidP="006B0B82">
      <w:r>
        <w:t xml:space="preserve"> </w:t>
      </w:r>
    </w:p>
    <w:p w14:paraId="16EA6B79" w14:textId="475BFB89" w:rsidR="0026484A" w:rsidRPr="0026504D" w:rsidRDefault="005747FC" w:rsidP="0026504D">
      <w:pPr>
        <w:pStyle w:val="Heading1-PageBreak"/>
      </w:pPr>
      <w:r>
        <w:lastRenderedPageBreak/>
        <w:t>Dự định trong 3 năm tới</w:t>
      </w:r>
    </w:p>
    <w:p w14:paraId="2FBC5AA2" w14:textId="165760E2" w:rsidR="007B0E5F" w:rsidRDefault="00A076C8" w:rsidP="00A076C8">
      <w:pPr>
        <w:keepNext/>
      </w:pPr>
      <w:r>
        <w:t xml:space="preserve">Em đang áp dụng OKRs để quản </w:t>
      </w:r>
      <w:r w:rsidR="007E32C3">
        <w:t>trị</w:t>
      </w:r>
      <w:r>
        <w:t xml:space="preserve"> mục tiêu nên em sẽ </w:t>
      </w:r>
      <w:r w:rsidR="007B0E5F">
        <w:t>vi</w:t>
      </w:r>
      <w:r w:rsidR="007B0E5F" w:rsidRPr="007B0E5F">
        <w:t>ế</w:t>
      </w:r>
      <w:r w:rsidR="007B0E5F">
        <w:t>t m</w:t>
      </w:r>
      <w:r w:rsidR="007B0E5F" w:rsidRPr="007B0E5F">
        <w:t>ục</w:t>
      </w:r>
      <w:r w:rsidR="007B0E5F">
        <w:t xml:space="preserve"> ti</w:t>
      </w:r>
      <w:r w:rsidR="007B0E5F" w:rsidRPr="007B0E5F">
        <w:t>ê</w:t>
      </w:r>
      <w:r w:rsidR="007B0E5F">
        <w:t>u dư</w:t>
      </w:r>
      <w:r w:rsidR="007B0E5F" w:rsidRPr="007B0E5F">
        <w:t>ới</w:t>
      </w:r>
      <w:r w:rsidR="007B0E5F">
        <w:t xml:space="preserve"> d</w:t>
      </w:r>
      <w:r w:rsidR="007B0E5F" w:rsidRPr="007B0E5F">
        <w:t>ạng</w:t>
      </w:r>
      <w:r w:rsidR="007B0E5F">
        <w:t xml:space="preserve"> n</w:t>
      </w:r>
      <w:r w:rsidR="007B0E5F" w:rsidRPr="007B0E5F">
        <w:t>ày</w:t>
      </w:r>
      <w:r w:rsidR="007B0E5F">
        <w:t>:</w:t>
      </w:r>
    </w:p>
    <w:p w14:paraId="2C2C4148" w14:textId="51BB2E99" w:rsidR="00233E49" w:rsidRDefault="00233E49" w:rsidP="00233E49">
      <w:pPr>
        <w:pStyle w:val="ListParagraph"/>
        <w:keepNext/>
        <w:numPr>
          <w:ilvl w:val="0"/>
          <w:numId w:val="19"/>
        </w:numPr>
      </w:pPr>
      <w:r>
        <w:t xml:space="preserve">Leader front-end </w:t>
      </w:r>
      <w:r w:rsidRPr="00233E49">
        <w:t>ở</w:t>
      </w:r>
      <w:r>
        <w:t xml:space="preserve"> m</w:t>
      </w:r>
      <w:r w:rsidRPr="00233E49">
        <w:t>ộ</w:t>
      </w:r>
      <w:r>
        <w:t>t c</w:t>
      </w:r>
      <w:r w:rsidRPr="00233E49">
        <w:t>ô</w:t>
      </w:r>
      <w:r>
        <w:t>ng ty ph</w:t>
      </w:r>
      <w:r w:rsidRPr="00233E49">
        <w:t>ần</w:t>
      </w:r>
      <w:r>
        <w:t xml:space="preserve"> m</w:t>
      </w:r>
      <w:r w:rsidRPr="00233E49">
        <w:t>ềm</w:t>
      </w:r>
      <w:r>
        <w:t xml:space="preserve"> </w:t>
      </w:r>
      <w:r w:rsidRPr="00233E49">
        <w:t>ở</w:t>
      </w:r>
      <w:r>
        <w:t xml:space="preserve"> nư</w:t>
      </w:r>
      <w:r w:rsidRPr="00233E49">
        <w:t>ớc</w:t>
      </w:r>
      <w:r>
        <w:t xml:space="preserve"> ngo</w:t>
      </w:r>
      <w:r w:rsidRPr="00233E49">
        <w:t>oài</w:t>
      </w:r>
      <w:r>
        <w:t xml:space="preserve"> (</w:t>
      </w:r>
      <w:r w:rsidRPr="00233E49">
        <w:t>đ</w:t>
      </w:r>
      <w:r>
        <w:t>ang d</w:t>
      </w:r>
      <w:r w:rsidRPr="00233E49">
        <w:t>ự</w:t>
      </w:r>
      <w:r>
        <w:t xml:space="preserve"> </w:t>
      </w:r>
      <w:r w:rsidRPr="00233E49">
        <w:t>định</w:t>
      </w:r>
      <w:r>
        <w:t xml:space="preserve"> l</w:t>
      </w:r>
      <w:r w:rsidRPr="00233E49">
        <w:t>à</w:t>
      </w:r>
      <w:r>
        <w:t xml:space="preserve"> Shoppe b</w:t>
      </w:r>
      <w:r w:rsidRPr="00233E49">
        <w:t>ê</w:t>
      </w:r>
      <w:r>
        <w:t>n Sing)</w:t>
      </w:r>
    </w:p>
    <w:p w14:paraId="14F78D29" w14:textId="0A7F7356" w:rsidR="00233E49" w:rsidRDefault="00660814" w:rsidP="00233E49">
      <w:pPr>
        <w:pStyle w:val="ListParagraph"/>
        <w:keepNext/>
        <w:numPr>
          <w:ilvl w:val="0"/>
          <w:numId w:val="19"/>
        </w:numPr>
      </w:pPr>
      <w:r>
        <w:t>Key member</w:t>
      </w:r>
      <w:r w:rsidR="00233E49">
        <w:t xml:space="preserve"> </w:t>
      </w:r>
      <w:r>
        <w:t>cộng đồng</w:t>
      </w:r>
      <w:r w:rsidR="00233E49">
        <w:t xml:space="preserve"> Vue </w:t>
      </w:r>
      <w:r w:rsidR="00233E49" w:rsidRPr="00233E49">
        <w:t>ở</w:t>
      </w:r>
      <w:r w:rsidR="00233E49">
        <w:t xml:space="preserve"> Vi</w:t>
      </w:r>
      <w:r w:rsidR="00233E49" w:rsidRPr="00233E49">
        <w:t>ệt</w:t>
      </w:r>
      <w:r w:rsidR="00233E49">
        <w:t xml:space="preserve"> Nam (n</w:t>
      </w:r>
      <w:r w:rsidR="00233E49" w:rsidRPr="00233E49">
        <w:t>ó</w:t>
      </w:r>
      <w:r w:rsidR="00233E49">
        <w:t xml:space="preserve"> l</w:t>
      </w:r>
      <w:r w:rsidR="00233E49" w:rsidRPr="00233E49">
        <w:t>à</w:t>
      </w:r>
      <w:r w:rsidR="00233E49">
        <w:t xml:space="preserve"> frame</w:t>
      </w:r>
      <w:r w:rsidR="00233E49" w:rsidRPr="00233E49">
        <w:t>w</w:t>
      </w:r>
      <w:r w:rsidR="00233E49">
        <w:t>ork c</w:t>
      </w:r>
      <w:r w:rsidR="00233E49" w:rsidRPr="00233E49">
        <w:t>ủa</w:t>
      </w:r>
      <w:r w:rsidR="00233E49">
        <w:t xml:space="preserve"> front-end), c</w:t>
      </w:r>
      <w:r w:rsidR="00233E49" w:rsidRPr="00233E49">
        <w:t>ó</w:t>
      </w:r>
      <w:r w:rsidR="00233E49">
        <w:t xml:space="preserve"> ti</w:t>
      </w:r>
      <w:r w:rsidR="00233E49" w:rsidRPr="00233E49">
        <w:t>ếng</w:t>
      </w:r>
      <w:r w:rsidR="00233E49">
        <w:t xml:space="preserve"> n</w:t>
      </w:r>
      <w:r w:rsidR="00233E49" w:rsidRPr="00233E49">
        <w:t>ói</w:t>
      </w:r>
      <w:r w:rsidR="00233E49">
        <w:t xml:space="preserve"> trong c</w:t>
      </w:r>
      <w:r w:rsidR="00233E49" w:rsidRPr="00233E49">
        <w:t>ộng</w:t>
      </w:r>
      <w:r w:rsidR="00233E49">
        <w:t xml:space="preserve"> </w:t>
      </w:r>
      <w:r w:rsidR="00233E49" w:rsidRPr="00233E49">
        <w:t>đồng</w:t>
      </w:r>
      <w:r w:rsidR="00233E49">
        <w:t xml:space="preserve"> Vue</w:t>
      </w:r>
    </w:p>
    <w:p w14:paraId="1035D4C0" w14:textId="7D1BA05F" w:rsidR="00233E49" w:rsidRDefault="00233E49" w:rsidP="005901EE">
      <w:pPr>
        <w:pStyle w:val="ListParagraph"/>
        <w:keepNext/>
        <w:numPr>
          <w:ilvl w:val="0"/>
          <w:numId w:val="19"/>
        </w:numPr>
      </w:pPr>
      <w:r>
        <w:t>Buil</w:t>
      </w:r>
      <w:r w:rsidRPr="00233E49">
        <w:t>d</w:t>
      </w:r>
      <w:r>
        <w:t xml:space="preserve"> </w:t>
      </w:r>
      <w:r w:rsidRPr="00233E49">
        <w:t>đ</w:t>
      </w:r>
      <w:r>
        <w:t>ư</w:t>
      </w:r>
      <w:r w:rsidRPr="00233E49">
        <w:t>ợ</w:t>
      </w:r>
      <w:r>
        <w:t>c m</w:t>
      </w:r>
      <w:r w:rsidRPr="00233E49">
        <w:t>ộ</w:t>
      </w:r>
      <w:r>
        <w:t>t team chung ch</w:t>
      </w:r>
      <w:r w:rsidRPr="00233E49">
        <w:t>í</w:t>
      </w:r>
      <w:r>
        <w:t xml:space="preserve"> hư</w:t>
      </w:r>
      <w:r w:rsidRPr="00233E49">
        <w:t>ớng</w:t>
      </w:r>
      <w:r w:rsidR="005901EE">
        <w:t xml:space="preserve"> </w:t>
      </w:r>
      <w:r w:rsidR="005901EE" w:rsidRPr="005901EE">
        <w:t>đủ</w:t>
      </w:r>
      <w:r w:rsidR="005901EE">
        <w:t xml:space="preserve"> c</w:t>
      </w:r>
      <w:r w:rsidR="005901EE" w:rsidRPr="005901EE">
        <w:t>ác</w:t>
      </w:r>
      <w:r>
        <w:t xml:space="preserve"> ng</w:t>
      </w:r>
      <w:r w:rsidRPr="00233E49">
        <w:t>ành</w:t>
      </w:r>
      <w:r>
        <w:t xml:space="preserve"> </w:t>
      </w:r>
      <w:r w:rsidRPr="00233E49">
        <w:t>để</w:t>
      </w:r>
      <w:r>
        <w:t xml:space="preserve"> </w:t>
      </w:r>
      <w:r w:rsidR="005901EE">
        <w:t>c</w:t>
      </w:r>
      <w:r w:rsidR="005901EE" w:rsidRPr="005901EE">
        <w:t>ó</w:t>
      </w:r>
      <w:r w:rsidR="005901EE">
        <w:t xml:space="preserve"> th</w:t>
      </w:r>
      <w:r w:rsidR="005901EE" w:rsidRPr="005901EE">
        <w:t>ể</w:t>
      </w:r>
      <w:r w:rsidR="005901EE">
        <w:t xml:space="preserve"> </w:t>
      </w:r>
      <w:r>
        <w:t>c</w:t>
      </w:r>
      <w:r w:rsidRPr="00233E49">
        <w:t>ùng</w:t>
      </w:r>
      <w:r w:rsidR="006F00B7">
        <w:t xml:space="preserve"> nhau l</w:t>
      </w:r>
      <w:r w:rsidR="006F00B7" w:rsidRPr="006F00B7">
        <w:t>àm</w:t>
      </w:r>
      <w:r w:rsidR="006F00B7">
        <w:t xml:space="preserve"> product</w:t>
      </w:r>
      <w:r w:rsidR="007E32C3">
        <w:t xml:space="preserve"> phần mềm</w:t>
      </w:r>
      <w:r w:rsidR="006F00B7">
        <w:t>.</w:t>
      </w:r>
    </w:p>
    <w:p w14:paraId="1ABD2E55" w14:textId="07E8D4DC" w:rsidR="00AB26D9" w:rsidRDefault="00FB13A3" w:rsidP="00AB26D9">
      <w:pPr>
        <w:keepNext/>
      </w:pPr>
      <w:r>
        <w:t>Tại sao lại đặt ra các mục tiêu như vậy?</w:t>
      </w:r>
      <w:r w:rsidR="00660814">
        <w:t xml:space="preserve"> </w:t>
      </w:r>
      <w:r w:rsidR="00D94953">
        <w:t xml:space="preserve">Với mục tiêu thứ nhất, </w:t>
      </w:r>
      <w:r w:rsidR="00824628">
        <w:t>trong 3 năm đầu em vẫn muốn đi làm thêm các công ty khác để trao dồi thêm kinh nghiệm, học hỏi nâng cao kỹ năng chuyên môn. Và đặc biệt là muốn trải nghiệm môi trường nước ngoài để có thể mở mang hơn về văn hóa, cách làm việc bên họ.</w:t>
      </w:r>
      <w:r w:rsidR="008A1DBB">
        <w:t xml:space="preserve"> </w:t>
      </w:r>
    </w:p>
    <w:p w14:paraId="07167FF8" w14:textId="01740C4F" w:rsidR="00BF680C" w:rsidRDefault="00BF680C" w:rsidP="00AB26D9">
      <w:pPr>
        <w:keepNext/>
      </w:pPr>
      <w:r>
        <w:t xml:space="preserve">Lý do </w:t>
      </w:r>
      <w:r w:rsidR="00EE252A">
        <w:t xml:space="preserve">em </w:t>
      </w:r>
      <w:r>
        <w:t>chọn</w:t>
      </w:r>
      <w:r w:rsidR="00EE252A">
        <w:t xml:space="preserve"> chuyên sâu</w:t>
      </w:r>
      <w:r>
        <w:t xml:space="preserve"> front-end là bởi vì dựa trên những khả năng mà em đánh giá </w:t>
      </w:r>
      <w:r w:rsidR="00EE252A">
        <w:t>ở</w:t>
      </w:r>
      <w:r>
        <w:t xml:space="preserve"> trên. </w:t>
      </w:r>
      <w:r w:rsidR="00CE5BDB">
        <w:t xml:space="preserve">Làm một phần mềm thì sẽ </w:t>
      </w:r>
      <w:r>
        <w:t xml:space="preserve">có 2 phần, phần thứ nhất là giao diện, phần thứ </w:t>
      </w:r>
      <w:r w:rsidR="00CE5BDB">
        <w:t>hai</w:t>
      </w:r>
      <w:r>
        <w:t xml:space="preserve"> là phần xử lý của hệ thống. Em cũng đã làm cả 2 phần với nhiều ngôn ngữ trong một số dự án, và quyết định theo sâu front-end</w:t>
      </w:r>
      <w:r w:rsidR="00CE5BDB">
        <w:t xml:space="preserve"> </w:t>
      </w:r>
      <w:r>
        <w:t xml:space="preserve">(giao diện) vì làm phần này mình có thể áp dụng kiến thức đồ họa, ui/ux của mình, </w:t>
      </w:r>
      <w:r w:rsidR="00233750">
        <w:t>có thể sáng tạo với giao diện,</w:t>
      </w:r>
      <w:r w:rsidR="00DB746C">
        <w:t xml:space="preserve"> </w:t>
      </w:r>
      <w:r w:rsidR="00233750">
        <w:t>…</w:t>
      </w:r>
      <w:r w:rsidR="00DB746C">
        <w:t xml:space="preserve"> đó chính là lợi thế của mình</w:t>
      </w:r>
      <w:r w:rsidR="00301237">
        <w:t>.</w:t>
      </w:r>
    </w:p>
    <w:p w14:paraId="0477BA2E" w14:textId="28175B82" w:rsidR="00233750" w:rsidRDefault="00233750" w:rsidP="00AB26D9">
      <w:pPr>
        <w:keepNext/>
      </w:pPr>
      <w:r>
        <w:t xml:space="preserve">Với mục tiêu thứ 2, theo em phần tích thì có 3 ông lớn trong mảng này là Angular, React và Vue,… Thì 2 ông đầu tiên ra đời lâu rồi, cộng đồng rất lớn khó để chen chân thành master được. Vue thì </w:t>
      </w:r>
      <w:r w:rsidR="00902E3F">
        <w:t>mới hơn</w:t>
      </w:r>
      <w:r>
        <w:t>, nhưng rất mạnh và được nhiều developer chuyển sang nhưng đối với các bạn Việt Nam thì vẫn thấy nó xa lạ, và thường thì các bạn chọn React vì nó phổ biế</w:t>
      </w:r>
      <w:r w:rsidR="00A657B1">
        <w:t>n</w:t>
      </w:r>
      <w:r>
        <w:t>.</w:t>
      </w:r>
      <w:r w:rsidR="00705CD5">
        <w:t xml:space="preserve"> Vì vậy em muốn trong 3 năm nữa thì cộng đồng front-end sẽ </w:t>
      </w:r>
      <w:r w:rsidR="007750D5">
        <w:t xml:space="preserve">nhắc tới Vue đầu tiên khi nói </w:t>
      </w:r>
      <w:r w:rsidR="009E7165">
        <w:t>v</w:t>
      </w:r>
      <w:r w:rsidR="007750D5">
        <w:t>ề Framework</w:t>
      </w:r>
    </w:p>
    <w:p w14:paraId="6FAE8D1B" w14:textId="5BB6A52E" w:rsidR="009E7165" w:rsidRDefault="009E7165" w:rsidP="00AB26D9">
      <w:pPr>
        <w:keepNext/>
      </w:pPr>
      <w:r>
        <w:t xml:space="preserve">Mục tiêu thứ 3, là muốn xây dựng một </w:t>
      </w:r>
      <w:r w:rsidR="00D70E6E">
        <w:t>team</w:t>
      </w:r>
      <w:r>
        <w:t xml:space="preserve"> gồm cách ngành như tài chính, kinh tế, lập trình để có thể </w:t>
      </w:r>
      <w:r w:rsidRPr="009E7165">
        <w:t>release</w:t>
      </w:r>
      <w:r>
        <w:t xml:space="preserve"> một sản phẩm. Sau đấy sẽ dự định start-up</w:t>
      </w:r>
    </w:p>
    <w:p w14:paraId="07B7F1CF" w14:textId="4B29B91D" w:rsidR="00457BEB" w:rsidRPr="0026504D" w:rsidRDefault="003F4CE8" w:rsidP="0026504D">
      <w:pPr>
        <w:pStyle w:val="Heading1"/>
      </w:pPr>
      <w:r>
        <w:t>Kế hoạch để đạt được mục tiêu</w:t>
      </w:r>
    </w:p>
    <w:p w14:paraId="2A8FB503" w14:textId="5C5C5441" w:rsidR="0023513C" w:rsidRDefault="00070135" w:rsidP="00B53817">
      <w:r>
        <w:t>Để đạt được mục em sẽ chia ra thành từng chặng</w:t>
      </w:r>
      <w:r w:rsidR="000B4325">
        <w:t xml:space="preserve">, cách em đang thực hiện đó là </w:t>
      </w:r>
      <w:r>
        <w:t>đầu năm sẽ đặt mục tiêu cho năm đó, cuối năm sẽ review</w:t>
      </w:r>
      <w:r w:rsidR="000B4325">
        <w:t xml:space="preserve">, đánh giá, tìm nguyên nhân </w:t>
      </w:r>
      <w:r w:rsidR="00764072">
        <w:t>gây ra việc không hoàn thành</w:t>
      </w:r>
      <w:r w:rsidR="000B4325">
        <w:t xml:space="preserve"> để rút kinh nghiệm cho các năm sau</w:t>
      </w:r>
      <w:r>
        <w:t xml:space="preserve">. Mỗi năm thì chia ra 4 quý và lại </w:t>
      </w:r>
      <w:r w:rsidR="00764072">
        <w:t>làm công việc ở trên cho mỗi quý đảm bảo các quý này phải phục vụ mục tiêu của năm, mục tiêu của năm phải phục vụ mục tiêu của 3 năm.</w:t>
      </w:r>
      <w:r>
        <w:t xml:space="preserve"> </w:t>
      </w:r>
      <w:r w:rsidR="0023513C">
        <w:t xml:space="preserve">Lộ trình sẽ là năm đầu tiên sẽ đi làm 1 đến 2 công ty ở Việt Nam fulltime để học hỏi, trau đồi thêm kinh nghiệm, kết hợp với học thêm tiếng anh để thi IELTS phục vụ cho việc sang nước ngoài. </w:t>
      </w:r>
      <w:r w:rsidR="0042209C">
        <w:t>Hai</w:t>
      </w:r>
      <w:r w:rsidR="0023513C">
        <w:t xml:space="preserve"> năm tiếp theo sẽ tiếp đi làm ở một công ty nước ngoài, kết hợp với </w:t>
      </w:r>
      <w:r w:rsidR="0023513C">
        <w:lastRenderedPageBreak/>
        <w:t xml:space="preserve">việc build team. Còn mục tiêu thứ 2 sẽ đi song song với </w:t>
      </w:r>
      <w:r w:rsidR="00BB1548">
        <w:t xml:space="preserve">2 mục tiêu kia </w:t>
      </w:r>
      <w:r w:rsidR="00822945">
        <w:t>trong 3 năm, thường xuyên đóng góp trả lời các câu hỏi trên group cộng đồng Vue, tham gia sự kiện của Vue. Đặc biệt là thường xuyên contribute lên các mã nguồn mở của Vue.</w:t>
      </w:r>
    </w:p>
    <w:p w14:paraId="0E31AB2F" w14:textId="5D192ABC" w:rsidR="00BB6A5D" w:rsidRDefault="00BB6A5D" w:rsidP="00B53817">
      <w:r>
        <w:t>Hiện tại thì mục tiêu hai đang trong quá trình thực hiện, đây là ví dụ một KR trong kỳ này, thuộc vào mục tiêu 2</w:t>
      </w:r>
    </w:p>
    <w:p w14:paraId="0403AEDF" w14:textId="69C34F13" w:rsidR="00BB6A5D" w:rsidRPr="00B53817" w:rsidRDefault="00BB6A5D" w:rsidP="00B53817">
      <w:r w:rsidRPr="00BB6A5D">
        <w:drawing>
          <wp:inline distT="0" distB="0" distL="0" distR="0" wp14:anchorId="04BD7BC6" wp14:editId="365E072C">
            <wp:extent cx="5943600"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8465"/>
                    </a:xfrm>
                    <a:prstGeom prst="rect">
                      <a:avLst/>
                    </a:prstGeom>
                  </pic:spPr>
                </pic:pic>
              </a:graphicData>
            </a:graphic>
          </wp:inline>
        </w:drawing>
      </w:r>
    </w:p>
    <w:p w14:paraId="0F3FFE0E" w14:textId="4D4E5244" w:rsidR="006D3A72" w:rsidRDefault="006D3A72" w:rsidP="001073CE">
      <w:pPr>
        <w:pStyle w:val="Image"/>
      </w:pP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14302" w14:textId="77777777" w:rsidR="00760D06" w:rsidRDefault="00760D06">
      <w:pPr>
        <w:spacing w:line="240" w:lineRule="auto"/>
      </w:pPr>
      <w:r>
        <w:separator/>
      </w:r>
    </w:p>
  </w:endnote>
  <w:endnote w:type="continuationSeparator" w:id="0">
    <w:p w14:paraId="2CDE37AD" w14:textId="77777777" w:rsidR="00760D06" w:rsidRDefault="00760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8D571" w14:textId="77777777" w:rsidR="00760D06" w:rsidRDefault="00760D06">
      <w:pPr>
        <w:spacing w:line="240" w:lineRule="auto"/>
      </w:pPr>
      <w:r>
        <w:separator/>
      </w:r>
    </w:p>
  </w:footnote>
  <w:footnote w:type="continuationSeparator" w:id="0">
    <w:p w14:paraId="1A7094E3" w14:textId="77777777" w:rsidR="00760D06" w:rsidRDefault="00760D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03CFA"/>
    <w:multiLevelType w:val="hybridMultilevel"/>
    <w:tmpl w:val="C08C6FC6"/>
    <w:lvl w:ilvl="0" w:tplc="C07E1F6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1"/>
  </w:num>
  <w:num w:numId="2">
    <w:abstractNumId w:val="11"/>
    <w:lvlOverride w:ilvl="0">
      <w:startOverride w:val="1"/>
    </w:lvlOverride>
  </w:num>
  <w:num w:numId="3">
    <w:abstractNumId w:val="11"/>
  </w:num>
  <w:num w:numId="4">
    <w:abstractNumId w:val="11"/>
    <w:lvlOverride w:ilvl="0">
      <w:startOverride w:val="1"/>
    </w:lvlOverride>
  </w:num>
  <w:num w:numId="5">
    <w:abstractNumId w:val="8"/>
  </w:num>
  <w:num w:numId="6">
    <w:abstractNumId w:val="11"/>
    <w:lvlOverride w:ilvl="0">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0"/>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11C"/>
    <w:rsid w:val="00007202"/>
    <w:rsid w:val="000150E9"/>
    <w:rsid w:val="00030E3C"/>
    <w:rsid w:val="00070135"/>
    <w:rsid w:val="00072D27"/>
    <w:rsid w:val="00083C22"/>
    <w:rsid w:val="00086E87"/>
    <w:rsid w:val="000871A8"/>
    <w:rsid w:val="000A036B"/>
    <w:rsid w:val="000B4325"/>
    <w:rsid w:val="000C4A93"/>
    <w:rsid w:val="000D0E4A"/>
    <w:rsid w:val="000F11B9"/>
    <w:rsid w:val="00102341"/>
    <w:rsid w:val="00105960"/>
    <w:rsid w:val="001073CE"/>
    <w:rsid w:val="00121553"/>
    <w:rsid w:val="00131CAB"/>
    <w:rsid w:val="00142A07"/>
    <w:rsid w:val="0019612A"/>
    <w:rsid w:val="001D0BD1"/>
    <w:rsid w:val="002017AC"/>
    <w:rsid w:val="002334B1"/>
    <w:rsid w:val="00233750"/>
    <w:rsid w:val="00233E49"/>
    <w:rsid w:val="0023513C"/>
    <w:rsid w:val="002359ED"/>
    <w:rsid w:val="00252520"/>
    <w:rsid w:val="002625F9"/>
    <w:rsid w:val="002631F7"/>
    <w:rsid w:val="0026484A"/>
    <w:rsid w:val="0026504D"/>
    <w:rsid w:val="00270B40"/>
    <w:rsid w:val="00276926"/>
    <w:rsid w:val="002A4762"/>
    <w:rsid w:val="002A67C8"/>
    <w:rsid w:val="002B3AD1"/>
    <w:rsid w:val="002B40B7"/>
    <w:rsid w:val="002C5D75"/>
    <w:rsid w:val="00301237"/>
    <w:rsid w:val="00301789"/>
    <w:rsid w:val="00325194"/>
    <w:rsid w:val="00356DBD"/>
    <w:rsid w:val="00362715"/>
    <w:rsid w:val="003728E3"/>
    <w:rsid w:val="003962D3"/>
    <w:rsid w:val="003C7D9D"/>
    <w:rsid w:val="003E3A63"/>
    <w:rsid w:val="003F4CE8"/>
    <w:rsid w:val="00405E39"/>
    <w:rsid w:val="00414339"/>
    <w:rsid w:val="0042209C"/>
    <w:rsid w:val="00441703"/>
    <w:rsid w:val="00457BEB"/>
    <w:rsid w:val="00461B2E"/>
    <w:rsid w:val="00473E08"/>
    <w:rsid w:val="00482CFC"/>
    <w:rsid w:val="00487996"/>
    <w:rsid w:val="00491910"/>
    <w:rsid w:val="004A3D03"/>
    <w:rsid w:val="004B6D7F"/>
    <w:rsid w:val="004D785F"/>
    <w:rsid w:val="004E744B"/>
    <w:rsid w:val="004F7760"/>
    <w:rsid w:val="00506BC1"/>
    <w:rsid w:val="00520AC9"/>
    <w:rsid w:val="005269BA"/>
    <w:rsid w:val="005747FC"/>
    <w:rsid w:val="005901EE"/>
    <w:rsid w:val="00594254"/>
    <w:rsid w:val="005A7EA0"/>
    <w:rsid w:val="005B6EB8"/>
    <w:rsid w:val="005C1F72"/>
    <w:rsid w:val="005F5AB7"/>
    <w:rsid w:val="00614CAB"/>
    <w:rsid w:val="00626F06"/>
    <w:rsid w:val="00633BC0"/>
    <w:rsid w:val="00660814"/>
    <w:rsid w:val="00661DE5"/>
    <w:rsid w:val="006706DE"/>
    <w:rsid w:val="006733A0"/>
    <w:rsid w:val="00677712"/>
    <w:rsid w:val="0069487E"/>
    <w:rsid w:val="006A648B"/>
    <w:rsid w:val="006B0B82"/>
    <w:rsid w:val="006B7EF2"/>
    <w:rsid w:val="006C3B5F"/>
    <w:rsid w:val="006D3A72"/>
    <w:rsid w:val="006F00B7"/>
    <w:rsid w:val="006F53EE"/>
    <w:rsid w:val="00705CD5"/>
    <w:rsid w:val="00717507"/>
    <w:rsid w:val="007263B8"/>
    <w:rsid w:val="00726D9C"/>
    <w:rsid w:val="00726F2C"/>
    <w:rsid w:val="00736D30"/>
    <w:rsid w:val="00742FF3"/>
    <w:rsid w:val="00760D06"/>
    <w:rsid w:val="00764072"/>
    <w:rsid w:val="007750D5"/>
    <w:rsid w:val="00794B27"/>
    <w:rsid w:val="007A73CB"/>
    <w:rsid w:val="007A7846"/>
    <w:rsid w:val="007B0E5F"/>
    <w:rsid w:val="007B2795"/>
    <w:rsid w:val="007E32C3"/>
    <w:rsid w:val="007F66F5"/>
    <w:rsid w:val="00812400"/>
    <w:rsid w:val="0082203C"/>
    <w:rsid w:val="00822945"/>
    <w:rsid w:val="00824628"/>
    <w:rsid w:val="008360A8"/>
    <w:rsid w:val="008416E0"/>
    <w:rsid w:val="00853E64"/>
    <w:rsid w:val="00895251"/>
    <w:rsid w:val="00897BFF"/>
    <w:rsid w:val="008A1DBB"/>
    <w:rsid w:val="008C61B9"/>
    <w:rsid w:val="008D2717"/>
    <w:rsid w:val="00902E3F"/>
    <w:rsid w:val="00912477"/>
    <w:rsid w:val="009127D5"/>
    <w:rsid w:val="009139AF"/>
    <w:rsid w:val="009170B8"/>
    <w:rsid w:val="00943B06"/>
    <w:rsid w:val="00945864"/>
    <w:rsid w:val="009806F4"/>
    <w:rsid w:val="009853E9"/>
    <w:rsid w:val="00996E16"/>
    <w:rsid w:val="009B69C5"/>
    <w:rsid w:val="009D3947"/>
    <w:rsid w:val="009E5E06"/>
    <w:rsid w:val="009E7165"/>
    <w:rsid w:val="009F72A7"/>
    <w:rsid w:val="00A076C8"/>
    <w:rsid w:val="00A119D9"/>
    <w:rsid w:val="00A1309F"/>
    <w:rsid w:val="00A21BED"/>
    <w:rsid w:val="00A24AC3"/>
    <w:rsid w:val="00A27D99"/>
    <w:rsid w:val="00A60D92"/>
    <w:rsid w:val="00A64A87"/>
    <w:rsid w:val="00A657B1"/>
    <w:rsid w:val="00A70BE7"/>
    <w:rsid w:val="00A86EAC"/>
    <w:rsid w:val="00A923E7"/>
    <w:rsid w:val="00AA661C"/>
    <w:rsid w:val="00AB26D9"/>
    <w:rsid w:val="00AC2F58"/>
    <w:rsid w:val="00AE602B"/>
    <w:rsid w:val="00B027DD"/>
    <w:rsid w:val="00B359A4"/>
    <w:rsid w:val="00B369B4"/>
    <w:rsid w:val="00B50AF6"/>
    <w:rsid w:val="00B53817"/>
    <w:rsid w:val="00B53BD6"/>
    <w:rsid w:val="00B61F85"/>
    <w:rsid w:val="00B80943"/>
    <w:rsid w:val="00BA3CC7"/>
    <w:rsid w:val="00BB1548"/>
    <w:rsid w:val="00BB6A5D"/>
    <w:rsid w:val="00BE0482"/>
    <w:rsid w:val="00BF457D"/>
    <w:rsid w:val="00BF4775"/>
    <w:rsid w:val="00BF680C"/>
    <w:rsid w:val="00C00A40"/>
    <w:rsid w:val="00C45310"/>
    <w:rsid w:val="00CA0C45"/>
    <w:rsid w:val="00CB3B52"/>
    <w:rsid w:val="00CC3AB0"/>
    <w:rsid w:val="00CD4A9C"/>
    <w:rsid w:val="00CE5BDB"/>
    <w:rsid w:val="00CF12AE"/>
    <w:rsid w:val="00D1798D"/>
    <w:rsid w:val="00D55D70"/>
    <w:rsid w:val="00D70E6E"/>
    <w:rsid w:val="00D902A4"/>
    <w:rsid w:val="00D94953"/>
    <w:rsid w:val="00DB2323"/>
    <w:rsid w:val="00DB331E"/>
    <w:rsid w:val="00DB746C"/>
    <w:rsid w:val="00DC4E21"/>
    <w:rsid w:val="00DD2FB6"/>
    <w:rsid w:val="00DD5358"/>
    <w:rsid w:val="00E224A0"/>
    <w:rsid w:val="00E2411C"/>
    <w:rsid w:val="00E254F0"/>
    <w:rsid w:val="00E4313F"/>
    <w:rsid w:val="00E51168"/>
    <w:rsid w:val="00E55B4B"/>
    <w:rsid w:val="00E55FC7"/>
    <w:rsid w:val="00E70193"/>
    <w:rsid w:val="00E72A21"/>
    <w:rsid w:val="00E7715A"/>
    <w:rsid w:val="00EB700D"/>
    <w:rsid w:val="00EE252A"/>
    <w:rsid w:val="00F33B83"/>
    <w:rsid w:val="00F41B42"/>
    <w:rsid w:val="00F54BD0"/>
    <w:rsid w:val="00F74153"/>
    <w:rsid w:val="00F80F46"/>
    <w:rsid w:val="00FB13A3"/>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2926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customStyle="1" w:styleId="UnresolvedMention1">
    <w:name w:val="Unresolved Mention1"/>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KHN\AppData\Local\Microsoft\Office\16.0\DTS\en-US%7b6D062BEC-77B2-41B9-AE9A-8237DE587394%7d\%7b93F71787-0F71-4E70-863B-606A0C42767A%7dtf10002117.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{93F71787-0F71-4E70-863B-606A0C42767A}tf10002117.dotx</Template>
  <TotalTime>0</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2020-06-30T00:42:00Z</dcterms:created>
  <dcterms:modified xsi:type="dcterms:W3CDTF">2020-07-01T07:26:00Z</dcterms:modified>
</cp:coreProperties>
</file>